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7D10" w14:textId="77777777" w:rsidR="001257C7" w:rsidRDefault="001257C7" w:rsidP="001257C7">
      <w:r>
        <w:t xml:space="preserve">Team </w:t>
      </w:r>
      <w:r w:rsidR="0011375C">
        <w:rPr>
          <w:color w:val="000000" w:themeColor="text1"/>
        </w:rPr>
        <w:t>#</w:t>
      </w:r>
      <w:r w:rsidRPr="00790A75">
        <w:rPr>
          <w:color w:val="000000" w:themeColor="text1"/>
        </w:rPr>
        <w:t xml:space="preserve"> </w:t>
      </w:r>
      <w:r>
        <w:t xml:space="preserve">– </w:t>
      </w:r>
      <w:r w:rsidRPr="00790A75">
        <w:rPr>
          <w:color w:val="000000" w:themeColor="text1"/>
        </w:rPr>
        <w:t>[Inject Title]</w:t>
      </w:r>
    </w:p>
    <w:p w14:paraId="2238BD42" w14:textId="77777777" w:rsidR="001257C7" w:rsidRDefault="001257C7" w:rsidP="001257C7">
      <w:r>
        <w:t>Collegiate Cyber Defense Competition</w:t>
      </w:r>
    </w:p>
    <w:p w14:paraId="75C15CC6" w14:textId="77777777" w:rsidR="001257C7" w:rsidRDefault="001257C7" w:rsidP="001257C7">
      <w:r>
        <w:t>For Full Inject and Report Information, please refer to the following pages of this document</w:t>
      </w:r>
    </w:p>
    <w:p w14:paraId="161102EE" w14:textId="77777777" w:rsidR="001257C7" w:rsidRDefault="001257C7" w:rsidP="001257C7"/>
    <w:p w14:paraId="25AA26A0" w14:textId="77777777" w:rsidR="001257C7" w:rsidRPr="00154D8A" w:rsidRDefault="001257C7" w:rsidP="001257C7">
      <w:pPr>
        <w:rPr>
          <w:color w:val="FF0000"/>
        </w:rPr>
      </w:pPr>
      <w:r w:rsidRPr="00154D8A">
        <w:rPr>
          <w:b/>
          <w:bCs/>
        </w:rPr>
        <w:t xml:space="preserve">Inject Number: </w:t>
      </w:r>
      <w:r w:rsidRPr="00154D8A">
        <w:rPr>
          <w:b/>
          <w:bCs/>
        </w:rPr>
        <w:tab/>
      </w:r>
      <w:r>
        <w:tab/>
      </w:r>
      <w:r w:rsidRPr="00596143">
        <w:rPr>
          <w:color w:val="000000" w:themeColor="text1"/>
        </w:rPr>
        <w:t># - [TITLE]</w:t>
      </w:r>
    </w:p>
    <w:p w14:paraId="0B988A84" w14:textId="77777777" w:rsidR="001257C7" w:rsidRPr="00154D8A" w:rsidRDefault="001257C7" w:rsidP="001257C7">
      <w:pPr>
        <w:rPr>
          <w:color w:val="FF0000"/>
        </w:rPr>
      </w:pPr>
      <w:r w:rsidRPr="00154D8A">
        <w:rPr>
          <w:b/>
          <w:bCs/>
        </w:rPr>
        <w:t xml:space="preserve">Team Number: </w:t>
      </w:r>
      <w:r w:rsidRPr="00154D8A">
        <w:rPr>
          <w:b/>
          <w:bCs/>
        </w:rPr>
        <w:tab/>
      </w:r>
      <w:r>
        <w:tab/>
      </w:r>
      <w:r w:rsidR="0011375C">
        <w:rPr>
          <w:color w:val="000000" w:themeColor="text1"/>
        </w:rPr>
        <w:t>#</w:t>
      </w:r>
    </w:p>
    <w:p w14:paraId="76069AE1" w14:textId="77777777" w:rsidR="001257C7" w:rsidRDefault="001257C7" w:rsidP="001257C7">
      <w:r w:rsidRPr="00154D8A">
        <w:rPr>
          <w:b/>
          <w:bCs/>
        </w:rPr>
        <w:t>Time Start:</w:t>
      </w:r>
      <w:r>
        <w:t xml:space="preserve"> </w:t>
      </w:r>
      <w:r>
        <w:tab/>
      </w:r>
      <w:r>
        <w:tab/>
        <w:t>00:</w:t>
      </w:r>
      <w:r w:rsidRPr="00C44A35">
        <w:t>00</w:t>
      </w:r>
    </w:p>
    <w:p w14:paraId="76709B07" w14:textId="77777777" w:rsidR="001257C7" w:rsidRDefault="001257C7" w:rsidP="001257C7">
      <w:r w:rsidRPr="00154D8A">
        <w:rPr>
          <w:b/>
          <w:bCs/>
        </w:rPr>
        <w:t>Time Complete:</w:t>
      </w:r>
      <w:r>
        <w:t xml:space="preserve"> </w:t>
      </w:r>
      <w:r>
        <w:tab/>
      </w:r>
      <w:r w:rsidRPr="00154D8A">
        <w:t>00</w:t>
      </w:r>
      <w:r>
        <w:t>:</w:t>
      </w:r>
      <w:r w:rsidRPr="00C44A35">
        <w:t>00</w:t>
      </w:r>
    </w:p>
    <w:p w14:paraId="58F84DF5" w14:textId="77777777" w:rsidR="001257C7" w:rsidRDefault="001257C7" w:rsidP="001257C7"/>
    <w:p w14:paraId="48D397EE" w14:textId="77777777" w:rsidR="001257C7" w:rsidRPr="00154D8A" w:rsidRDefault="001257C7" w:rsidP="001257C7">
      <w:pPr>
        <w:rPr>
          <w:b/>
          <w:bCs/>
        </w:rPr>
      </w:pPr>
      <w:r w:rsidRPr="00154D8A">
        <w:rPr>
          <w:b/>
          <w:bCs/>
        </w:rPr>
        <w:t>Description of Inject:</w:t>
      </w:r>
    </w:p>
    <w:p w14:paraId="78785CD3" w14:textId="77777777" w:rsidR="001257C7" w:rsidRPr="00596143" w:rsidRDefault="001257C7" w:rsidP="001257C7">
      <w:pPr>
        <w:rPr>
          <w:color w:val="000000" w:themeColor="text1"/>
        </w:rPr>
      </w:pPr>
      <w:r w:rsidRPr="00596143">
        <w:rPr>
          <w:color w:val="000000" w:themeColor="text1"/>
        </w:rPr>
        <w:t>[TEXT]</w:t>
      </w:r>
    </w:p>
    <w:p w14:paraId="3C8E02EA" w14:textId="77777777" w:rsidR="001257C7" w:rsidRDefault="001257C7" w:rsidP="001257C7"/>
    <w:p w14:paraId="2F129304" w14:textId="77777777" w:rsidR="001257C7" w:rsidRPr="00154D8A" w:rsidRDefault="001257C7" w:rsidP="001257C7">
      <w:pPr>
        <w:rPr>
          <w:color w:val="FF0000"/>
        </w:rPr>
      </w:pPr>
      <w:r w:rsidRPr="00154D8A">
        <w:rPr>
          <w:b/>
          <w:bCs/>
        </w:rPr>
        <w:t>Resolution:</w:t>
      </w:r>
      <w:r w:rsidRPr="00154D8A">
        <w:rPr>
          <w:b/>
          <w:bCs/>
        </w:rPr>
        <w:br/>
      </w:r>
      <w:r w:rsidRPr="00596143">
        <w:rPr>
          <w:color w:val="000000" w:themeColor="text1"/>
        </w:rPr>
        <w:t>[TEXT]</w:t>
      </w:r>
    </w:p>
    <w:p w14:paraId="769EC948" w14:textId="77777777" w:rsidR="001257C7" w:rsidRDefault="001257C7" w:rsidP="001257C7"/>
    <w:p w14:paraId="449CBE46" w14:textId="77777777" w:rsidR="001257C7" w:rsidRPr="00154D8A" w:rsidRDefault="001257C7" w:rsidP="001257C7">
      <w:pPr>
        <w:rPr>
          <w:b/>
          <w:bCs/>
        </w:rPr>
      </w:pPr>
      <w:r w:rsidRPr="00154D8A">
        <w:rPr>
          <w:b/>
          <w:bCs/>
        </w:rPr>
        <w:t xml:space="preserve">Implementation: </w:t>
      </w:r>
    </w:p>
    <w:p w14:paraId="4C3C6BA8" w14:textId="77777777" w:rsidR="001257C7" w:rsidRPr="00596143" w:rsidRDefault="001257C7" w:rsidP="001257C7">
      <w:pPr>
        <w:rPr>
          <w:color w:val="000000" w:themeColor="text1"/>
        </w:rPr>
      </w:pPr>
      <w:r w:rsidRPr="00596143">
        <w:rPr>
          <w:color w:val="000000" w:themeColor="text1"/>
        </w:rPr>
        <w:t>[SCREENSHOTS]</w:t>
      </w:r>
    </w:p>
    <w:p w14:paraId="44FAD8E8" w14:textId="77777777" w:rsidR="00154D8A" w:rsidRPr="001257C7" w:rsidRDefault="00154D8A" w:rsidP="001257C7"/>
    <w:sectPr w:rsidR="00154D8A" w:rsidRPr="001257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ADCD" w14:textId="77777777" w:rsidR="008D7A40" w:rsidRDefault="008D7A40" w:rsidP="008C048B">
      <w:pPr>
        <w:spacing w:after="0" w:line="240" w:lineRule="auto"/>
      </w:pPr>
      <w:r>
        <w:separator/>
      </w:r>
    </w:p>
  </w:endnote>
  <w:endnote w:type="continuationSeparator" w:id="0">
    <w:p w14:paraId="24B0C26E" w14:textId="77777777" w:rsidR="008D7A40" w:rsidRDefault="008D7A40" w:rsidP="008C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C048B" w14:paraId="21CEE53D" w14:textId="77777777">
      <w:trPr>
        <w:jc w:val="right"/>
      </w:trPr>
      <w:tc>
        <w:tcPr>
          <w:tcW w:w="4795" w:type="dxa"/>
          <w:vAlign w:val="center"/>
        </w:tcPr>
        <w:p w14:paraId="4C2D6C53" w14:textId="77777777" w:rsidR="008C048B" w:rsidRDefault="0059463A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 xml:space="preserve">TEAM </w:t>
          </w:r>
          <w:r w:rsidR="0011375C">
            <w:rPr>
              <w:caps/>
              <w:color w:val="000000" w:themeColor="text1"/>
            </w:rPr>
            <w:t>#</w:t>
          </w:r>
        </w:p>
      </w:tc>
      <w:tc>
        <w:tcPr>
          <w:tcW w:w="250" w:type="pct"/>
          <w:shd w:val="clear" w:color="auto" w:fill="629DD1" w:themeFill="accent2"/>
          <w:vAlign w:val="center"/>
        </w:tcPr>
        <w:p w14:paraId="05A18DF0" w14:textId="77777777" w:rsidR="008C048B" w:rsidRDefault="008C048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93D1FB7" w14:textId="77777777" w:rsidR="008C048B" w:rsidRDefault="008C0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B1771" w14:textId="77777777" w:rsidR="008D7A40" w:rsidRDefault="008D7A40" w:rsidP="008C048B">
      <w:pPr>
        <w:spacing w:after="0" w:line="240" w:lineRule="auto"/>
      </w:pPr>
      <w:r>
        <w:separator/>
      </w:r>
    </w:p>
  </w:footnote>
  <w:footnote w:type="continuationSeparator" w:id="0">
    <w:p w14:paraId="398948B6" w14:textId="77777777" w:rsidR="008D7A40" w:rsidRDefault="008D7A40" w:rsidP="008C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C048B" w14:paraId="1B3EB800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14:paraId="3E13F19C" w14:textId="77777777" w:rsidR="008C048B" w:rsidRDefault="002F18EC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Inject [#] – [title]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14:paraId="1E28B89A" w14:textId="77777777" w:rsidR="008C048B" w:rsidRDefault="0011375C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date</w:t>
              </w:r>
            </w:p>
          </w:tc>
        </w:sdtContent>
      </w:sdt>
    </w:tr>
    <w:tr w:rsidR="008C048B" w14:paraId="7ABD7B37" w14:textId="77777777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14:paraId="5025997D" w14:textId="77777777" w:rsidR="008C048B" w:rsidRDefault="008C048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14:paraId="4D7E20CF" w14:textId="77777777" w:rsidR="008C048B" w:rsidRDefault="008C048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22CDAE6" w14:textId="77777777" w:rsidR="008C048B" w:rsidRDefault="008C0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13"/>
    <w:rsid w:val="00015830"/>
    <w:rsid w:val="0011375C"/>
    <w:rsid w:val="001257C7"/>
    <w:rsid w:val="00154D8A"/>
    <w:rsid w:val="002E694B"/>
    <w:rsid w:val="002F18EC"/>
    <w:rsid w:val="00331013"/>
    <w:rsid w:val="00495020"/>
    <w:rsid w:val="0059463A"/>
    <w:rsid w:val="006778F4"/>
    <w:rsid w:val="0080606C"/>
    <w:rsid w:val="00842B70"/>
    <w:rsid w:val="00883314"/>
    <w:rsid w:val="008B00D7"/>
    <w:rsid w:val="008C048B"/>
    <w:rsid w:val="008D7A40"/>
    <w:rsid w:val="008E2ED1"/>
    <w:rsid w:val="00A7395F"/>
    <w:rsid w:val="00AC01CF"/>
    <w:rsid w:val="00C44A35"/>
    <w:rsid w:val="00C45890"/>
    <w:rsid w:val="00CC4A92"/>
    <w:rsid w:val="00D14342"/>
    <w:rsid w:val="00D42CD2"/>
    <w:rsid w:val="00FB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50E6C"/>
  <w15:chartTrackingRefBased/>
  <w15:docId w15:val="{030205D0-1697-4457-810D-B7F3F8F3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8B"/>
  </w:style>
  <w:style w:type="paragraph" w:styleId="Footer">
    <w:name w:val="footer"/>
    <w:basedOn w:val="Normal"/>
    <w:link w:val="FooterChar"/>
    <w:uiPriority w:val="99"/>
    <w:unhideWhenUsed/>
    <w:rsid w:val="008C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Downloads\Injec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A26EBE4478648B9FF9BAAC78AEFD6" ma:contentTypeVersion="3" ma:contentTypeDescription="Create a new document." ma:contentTypeScope="" ma:versionID="a32ca92d7566df5b217edd30d4dc8955">
  <xsd:schema xmlns:xsd="http://www.w3.org/2001/XMLSchema" xmlns:xs="http://www.w3.org/2001/XMLSchema" xmlns:p="http://schemas.microsoft.com/office/2006/metadata/properties" xmlns:ns3="fb868fba-a823-423d-8a09-64f2197ac7b0" targetNamespace="http://schemas.microsoft.com/office/2006/metadata/properties" ma:root="true" ma:fieldsID="e62fc50d468f4b5d9d938c34bccef4af" ns3:_="">
    <xsd:import namespace="fb868fba-a823-423d-8a09-64f2197ac7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68fba-a823-423d-8a09-64f2197ac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B4EE3-CE92-4E62-9B59-24EDACAA7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0D95C-A369-4236-B7A5-8C6F23D0F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68fba-a823-423d-8a09-64f2197ac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B2D901-0716-4531-9A99-3B39517923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Inject Template (1).dotx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Inject [#] – [title]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[#] – [title]</dc:title>
  <dc:subject/>
  <dc:creator>Nick</dc:creator>
  <cp:keywords/>
  <dc:description/>
  <cp:lastModifiedBy>Hodges, Nick</cp:lastModifiedBy>
  <cp:revision>1</cp:revision>
  <dcterms:created xsi:type="dcterms:W3CDTF">2024-03-08T21:44:00Z</dcterms:created>
  <dcterms:modified xsi:type="dcterms:W3CDTF">2024-03-08T21:45:00Z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0x010100D9DA26EBE4478648B9FF9BAAC78AEFD6</vt:lpwstr>
  </property>
</Properties>
</file>